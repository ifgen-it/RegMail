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188" w:rsidRPr="00193188" w:rsidRDefault="00193188" w:rsidP="00193188">
      <w:pPr>
        <w:pStyle w:val="Heading1"/>
        <w:numPr>
          <w:ilvl w:val="0"/>
          <w:numId w:val="0"/>
        </w:numPr>
        <w:ind w:left="357" w:hanging="357"/>
        <w:jc w:val="center"/>
      </w:pPr>
      <w:r w:rsidRPr="00193188">
        <w:t>Тестовое задание (разработчик .</w:t>
      </w:r>
      <w:r w:rsidRPr="00193188">
        <w:rPr>
          <w:lang w:val="en-US"/>
        </w:rPr>
        <w:t>NET</w:t>
      </w:r>
      <w:r w:rsidRPr="00193188">
        <w:t>/</w:t>
      </w:r>
      <w:r w:rsidRPr="00193188">
        <w:rPr>
          <w:lang w:val="en-US"/>
        </w:rPr>
        <w:t>SQL</w:t>
      </w:r>
      <w:r w:rsidRPr="00193188">
        <w:t>)</w:t>
      </w:r>
    </w:p>
    <w:p w:rsidR="00193188" w:rsidRPr="00193188" w:rsidRDefault="00193188" w:rsidP="00193188"/>
    <w:p w:rsidR="00193188" w:rsidRPr="00193188" w:rsidRDefault="00A55AF1" w:rsidP="00193188">
      <w:r>
        <w:t>Р</w:t>
      </w:r>
      <w:r w:rsidR="00193188" w:rsidRPr="00193188">
        <w:t xml:space="preserve">азработать прототип системы для регистрации входящих писем, адресованных сотрудникам компании. </w:t>
      </w:r>
    </w:p>
    <w:p w:rsidR="00193188" w:rsidRPr="00193188" w:rsidRDefault="00193188" w:rsidP="00193188"/>
    <w:p w:rsidR="00193188" w:rsidRPr="00193188" w:rsidRDefault="00193188" w:rsidP="00193188">
      <w:r w:rsidRPr="00193188">
        <w:t>Каждое письмо имеет следующие атрибуты:</w:t>
      </w:r>
    </w:p>
    <w:p w:rsidR="00193188" w:rsidRPr="00193188" w:rsidRDefault="00193188" w:rsidP="00193188">
      <w:pPr>
        <w:numPr>
          <w:ilvl w:val="0"/>
          <w:numId w:val="46"/>
        </w:numPr>
      </w:pPr>
      <w:r w:rsidRPr="00193188">
        <w:t>Название</w:t>
      </w:r>
    </w:p>
    <w:p w:rsidR="00193188" w:rsidRPr="00193188" w:rsidRDefault="00193188" w:rsidP="00193188">
      <w:pPr>
        <w:numPr>
          <w:ilvl w:val="0"/>
          <w:numId w:val="46"/>
        </w:numPr>
      </w:pPr>
      <w:r w:rsidRPr="00193188">
        <w:t>Дата регистрации</w:t>
      </w:r>
    </w:p>
    <w:p w:rsidR="00193188" w:rsidRPr="00193188" w:rsidRDefault="00193188" w:rsidP="00193188">
      <w:pPr>
        <w:numPr>
          <w:ilvl w:val="0"/>
          <w:numId w:val="46"/>
        </w:numPr>
      </w:pPr>
      <w:r w:rsidRPr="00193188">
        <w:t>Адресат (сотрудник компании)</w:t>
      </w:r>
    </w:p>
    <w:p w:rsidR="00193188" w:rsidRPr="00193188" w:rsidRDefault="00193188" w:rsidP="00193188">
      <w:pPr>
        <w:numPr>
          <w:ilvl w:val="0"/>
          <w:numId w:val="46"/>
        </w:numPr>
      </w:pPr>
      <w:r w:rsidRPr="00193188">
        <w:t>Отправитель (сотрудник компани</w:t>
      </w:r>
      <w:bookmarkStart w:id="0" w:name="_GoBack"/>
      <w:bookmarkEnd w:id="0"/>
      <w:r w:rsidRPr="00193188">
        <w:t>и)</w:t>
      </w:r>
    </w:p>
    <w:p w:rsidR="00193188" w:rsidRPr="00193188" w:rsidRDefault="00193188" w:rsidP="00193188">
      <w:pPr>
        <w:numPr>
          <w:ilvl w:val="0"/>
          <w:numId w:val="46"/>
        </w:numPr>
      </w:pPr>
      <w:r w:rsidRPr="00193188">
        <w:t>Тэги</w:t>
      </w:r>
    </w:p>
    <w:p w:rsidR="00193188" w:rsidRPr="00193188" w:rsidRDefault="00193188" w:rsidP="00193188">
      <w:pPr>
        <w:numPr>
          <w:ilvl w:val="0"/>
          <w:numId w:val="46"/>
        </w:numPr>
      </w:pPr>
      <w:r w:rsidRPr="00193188">
        <w:t>Содержание</w:t>
      </w:r>
    </w:p>
    <w:p w:rsidR="00193188" w:rsidRPr="00193188" w:rsidRDefault="00193188" w:rsidP="00193188"/>
    <w:p w:rsidR="00193188" w:rsidRPr="00193188" w:rsidRDefault="00193188" w:rsidP="00193188">
      <w:r w:rsidRPr="00193188">
        <w:t>Компоненты системы:</w:t>
      </w:r>
    </w:p>
    <w:p w:rsidR="00193188" w:rsidRPr="00193188" w:rsidRDefault="00193188" w:rsidP="00193188">
      <w:pPr>
        <w:numPr>
          <w:ilvl w:val="0"/>
          <w:numId w:val="47"/>
        </w:numPr>
      </w:pPr>
      <w:r w:rsidRPr="00193188">
        <w:t xml:space="preserve">База данных на </w:t>
      </w:r>
      <w:r w:rsidRPr="00193188">
        <w:rPr>
          <w:lang w:val="en-US"/>
        </w:rPr>
        <w:t>MS</w:t>
      </w:r>
      <w:r w:rsidRPr="00193188">
        <w:t xml:space="preserve"> </w:t>
      </w:r>
      <w:r w:rsidRPr="00193188">
        <w:rPr>
          <w:lang w:val="en-US"/>
        </w:rPr>
        <w:t>SQL</w:t>
      </w:r>
      <w:r w:rsidRPr="00193188">
        <w:t xml:space="preserve"> </w:t>
      </w:r>
      <w:r w:rsidRPr="00193188">
        <w:rPr>
          <w:lang w:val="en-US"/>
        </w:rPr>
        <w:t>Server</w:t>
      </w:r>
      <w:r w:rsidRPr="00193188">
        <w:t xml:space="preserve"> (можно использовать редакцию </w:t>
      </w:r>
      <w:r w:rsidRPr="00193188">
        <w:rPr>
          <w:lang w:val="en-US"/>
        </w:rPr>
        <w:t>Express)</w:t>
      </w:r>
      <w:r w:rsidRPr="00193188">
        <w:t xml:space="preserve"> или генератор БД</w:t>
      </w:r>
    </w:p>
    <w:p w:rsidR="00193188" w:rsidRPr="00193188" w:rsidRDefault="00193188" w:rsidP="00193188">
      <w:pPr>
        <w:numPr>
          <w:ilvl w:val="0"/>
          <w:numId w:val="47"/>
        </w:numPr>
      </w:pPr>
      <w:r w:rsidRPr="00193188">
        <w:t xml:space="preserve">Веб-сервис на </w:t>
      </w:r>
      <w:r w:rsidRPr="00193188">
        <w:rPr>
          <w:lang w:val="en-US"/>
        </w:rPr>
        <w:t>C</w:t>
      </w:r>
      <w:r w:rsidRPr="00193188">
        <w:t># для работы с базой</w:t>
      </w:r>
    </w:p>
    <w:p w:rsidR="00193188" w:rsidRPr="00193188" w:rsidRDefault="00193188" w:rsidP="00193188">
      <w:pPr>
        <w:numPr>
          <w:ilvl w:val="0"/>
          <w:numId w:val="47"/>
        </w:numPr>
      </w:pPr>
      <w:r w:rsidRPr="00193188">
        <w:t>Клиентское приложение для ввода и вывода писем на С# (</w:t>
      </w:r>
      <w:proofErr w:type="spellStart"/>
      <w:r w:rsidRPr="00193188">
        <w:rPr>
          <w:lang w:val="en-US"/>
        </w:rPr>
        <w:t>WinForms</w:t>
      </w:r>
      <w:proofErr w:type="spellEnd"/>
      <w:r w:rsidRPr="00193188">
        <w:t>/</w:t>
      </w:r>
      <w:r w:rsidRPr="00193188">
        <w:rPr>
          <w:lang w:val="en-US"/>
        </w:rPr>
        <w:t>WPF</w:t>
      </w:r>
      <w:r w:rsidRPr="00193188">
        <w:t>/</w:t>
      </w:r>
      <w:r w:rsidRPr="00193188">
        <w:rPr>
          <w:lang w:val="en-US"/>
        </w:rPr>
        <w:t>Console</w:t>
      </w:r>
      <w:r w:rsidRPr="00193188">
        <w:t>)</w:t>
      </w:r>
    </w:p>
    <w:p w:rsidR="00193188" w:rsidRPr="00193188" w:rsidRDefault="00193188" w:rsidP="00193188"/>
    <w:p w:rsidR="00193188" w:rsidRPr="00193188" w:rsidRDefault="00193188" w:rsidP="00193188">
      <w:r w:rsidRPr="00193188">
        <w:t>Не должно быть:</w:t>
      </w:r>
    </w:p>
    <w:p w:rsidR="000F66CB" w:rsidRPr="00193188" w:rsidRDefault="00193188" w:rsidP="00193188">
      <w:pPr>
        <w:numPr>
          <w:ilvl w:val="0"/>
          <w:numId w:val="49"/>
        </w:numPr>
      </w:pPr>
      <w:r w:rsidRPr="00193188">
        <w:t xml:space="preserve">Использования </w:t>
      </w:r>
      <w:r w:rsidRPr="00193188">
        <w:rPr>
          <w:lang w:val="en-US"/>
        </w:rPr>
        <w:t>ORM</w:t>
      </w:r>
    </w:p>
    <w:p w:rsidR="00193188" w:rsidRPr="00193188" w:rsidRDefault="00193188" w:rsidP="00193188"/>
    <w:p w:rsidR="00193188" w:rsidRPr="00193188" w:rsidRDefault="00193188" w:rsidP="00193188">
      <w:r w:rsidRPr="00193188">
        <w:t xml:space="preserve">Степень детализации решения Вы определяете сами. </w:t>
      </w:r>
    </w:p>
    <w:p w:rsidR="00193188" w:rsidRPr="00193188" w:rsidRDefault="00193188" w:rsidP="00193188">
      <w:r w:rsidRPr="00193188">
        <w:t xml:space="preserve">Выполненное задание должно содержать техническое задание (спецификацию), и программный проект(ы), компилируемый в </w:t>
      </w:r>
      <w:r w:rsidRPr="00193188">
        <w:rPr>
          <w:lang w:val="en-US"/>
        </w:rPr>
        <w:t>Visual</w:t>
      </w:r>
      <w:r w:rsidRPr="00193188">
        <w:t xml:space="preserve"> </w:t>
      </w:r>
      <w:r w:rsidRPr="00193188">
        <w:rPr>
          <w:lang w:val="en-US"/>
        </w:rPr>
        <w:t>Studio</w:t>
      </w:r>
      <w:r w:rsidRPr="00193188">
        <w:t xml:space="preserve"> 2015/2017</w:t>
      </w:r>
    </w:p>
    <w:p w:rsidR="00193188" w:rsidRPr="00193188" w:rsidRDefault="00193188" w:rsidP="00193188"/>
    <w:p w:rsidR="00193188" w:rsidRPr="00193188" w:rsidRDefault="00193188" w:rsidP="00193188">
      <w:r w:rsidRPr="00193188">
        <w:t>На выполнение задания отводится 7 дней, если Вы можете выполнить задание быстрее, то мы будем рады рассмотреть его раньше. Если, по каким-то обстоятельствам, Вы задерживаетесь, то стоит предоставить готовые части задания или договориться о продлении срока задания.</w:t>
      </w:r>
    </w:p>
    <w:p w:rsidR="00193188" w:rsidRPr="00193188" w:rsidRDefault="00193188" w:rsidP="00193188"/>
    <w:p w:rsidR="00193188" w:rsidRPr="00193188" w:rsidRDefault="00193188" w:rsidP="00193188">
      <w:r w:rsidRPr="00193188">
        <w:lastRenderedPageBreak/>
        <w:t>В ходе рассмотрения задания будут оцениваться:</w:t>
      </w:r>
    </w:p>
    <w:p w:rsidR="000F66CB" w:rsidRPr="00193188" w:rsidRDefault="00811BDE" w:rsidP="00193188"/>
    <w:p w:rsidR="00193188" w:rsidRPr="00193188" w:rsidRDefault="00193188" w:rsidP="00193188">
      <w:pPr>
        <w:numPr>
          <w:ilvl w:val="0"/>
          <w:numId w:val="48"/>
        </w:numPr>
      </w:pPr>
      <w:r w:rsidRPr="00193188">
        <w:t>Степень соответствия решения постановке задачи</w:t>
      </w:r>
    </w:p>
    <w:p w:rsidR="00193188" w:rsidRPr="00193188" w:rsidRDefault="00193188" w:rsidP="00193188">
      <w:pPr>
        <w:numPr>
          <w:ilvl w:val="0"/>
          <w:numId w:val="48"/>
        </w:numPr>
        <w:rPr>
          <w:lang w:val="en-US"/>
        </w:rPr>
      </w:pPr>
      <w:r w:rsidRPr="00193188">
        <w:t>Структуризация кода, модульность, расширяемость</w:t>
      </w:r>
    </w:p>
    <w:p w:rsidR="00193188" w:rsidRPr="00193188" w:rsidRDefault="00193188" w:rsidP="00193188">
      <w:pPr>
        <w:numPr>
          <w:ilvl w:val="0"/>
          <w:numId w:val="48"/>
        </w:numPr>
      </w:pPr>
      <w:r w:rsidRPr="00193188">
        <w:t>Качество структуры БД, Возможность смены типа БД</w:t>
      </w:r>
    </w:p>
    <w:p w:rsidR="00193188" w:rsidRPr="00193188" w:rsidRDefault="00193188" w:rsidP="00193188">
      <w:pPr>
        <w:numPr>
          <w:ilvl w:val="0"/>
          <w:numId w:val="48"/>
        </w:numPr>
      </w:pPr>
      <w:r w:rsidRPr="00193188">
        <w:t xml:space="preserve">Качество </w:t>
      </w:r>
      <w:r w:rsidRPr="00193188">
        <w:rPr>
          <w:lang w:val="en-US"/>
        </w:rPr>
        <w:t xml:space="preserve">SQL </w:t>
      </w:r>
      <w:r w:rsidRPr="00193188">
        <w:t>запросов</w:t>
      </w:r>
    </w:p>
    <w:p w:rsidR="00193188" w:rsidRPr="00193188" w:rsidRDefault="00193188" w:rsidP="00193188">
      <w:pPr>
        <w:numPr>
          <w:ilvl w:val="0"/>
          <w:numId w:val="48"/>
        </w:numPr>
        <w:rPr>
          <w:lang w:val="en-US"/>
        </w:rPr>
      </w:pPr>
      <w:r w:rsidRPr="00193188">
        <w:t>Качество оформления кода</w:t>
      </w:r>
    </w:p>
    <w:p w:rsidR="00193188" w:rsidRPr="00193188" w:rsidRDefault="00193188" w:rsidP="00193188">
      <w:pPr>
        <w:numPr>
          <w:ilvl w:val="0"/>
          <w:numId w:val="48"/>
        </w:numPr>
      </w:pPr>
      <w:r w:rsidRPr="00193188">
        <w:t>Общий подход к обработке нештатных ситуаций и ошибок</w:t>
      </w:r>
    </w:p>
    <w:p w:rsidR="00193188" w:rsidRPr="00193188" w:rsidRDefault="00193188" w:rsidP="00193188">
      <w:pPr>
        <w:numPr>
          <w:ilvl w:val="0"/>
          <w:numId w:val="48"/>
        </w:numPr>
      </w:pPr>
      <w:r w:rsidRPr="00193188">
        <w:t>Работоспособность решения</w:t>
      </w:r>
    </w:p>
    <w:p w:rsidR="00193188" w:rsidRPr="00193188" w:rsidRDefault="00193188" w:rsidP="00193188"/>
    <w:p w:rsidR="00193188" w:rsidRPr="00193188" w:rsidRDefault="00193188" w:rsidP="00193188">
      <w:r w:rsidRPr="00193188">
        <w:t xml:space="preserve">По вопросам связанным с данным заданием можно писать Денис </w:t>
      </w:r>
      <w:proofErr w:type="spellStart"/>
      <w:r w:rsidRPr="00193188">
        <w:t>Елхову</w:t>
      </w:r>
      <w:proofErr w:type="spellEnd"/>
      <w:r w:rsidRPr="00193188">
        <w:t xml:space="preserve"> (</w:t>
      </w:r>
      <w:hyperlink r:id="rId8" w:history="1">
        <w:r w:rsidRPr="00193188">
          <w:rPr>
            <w:rStyle w:val="Hyperlink"/>
            <w:lang w:val="en-US"/>
          </w:rPr>
          <w:t>elkhov</w:t>
        </w:r>
        <w:r w:rsidRPr="00193188">
          <w:rPr>
            <w:rStyle w:val="Hyperlink"/>
          </w:rPr>
          <w:t>.</w:t>
        </w:r>
        <w:r w:rsidRPr="00193188">
          <w:rPr>
            <w:rStyle w:val="Hyperlink"/>
            <w:lang w:val="en-US"/>
          </w:rPr>
          <w:t>d</w:t>
        </w:r>
        <w:r w:rsidRPr="00193188">
          <w:rPr>
            <w:rStyle w:val="Hyperlink"/>
          </w:rPr>
          <w:t>@</w:t>
        </w:r>
        <w:r w:rsidRPr="00193188">
          <w:rPr>
            <w:rStyle w:val="Hyperlink"/>
            <w:lang w:val="en-US"/>
          </w:rPr>
          <w:t>docsvision</w:t>
        </w:r>
        <w:r w:rsidRPr="00193188">
          <w:rPr>
            <w:rStyle w:val="Hyperlink"/>
          </w:rPr>
          <w:t>.</w:t>
        </w:r>
        <w:r w:rsidRPr="00193188">
          <w:rPr>
            <w:rStyle w:val="Hyperlink"/>
            <w:lang w:val="en-US"/>
          </w:rPr>
          <w:t>com</w:t>
        </w:r>
      </w:hyperlink>
      <w:r w:rsidRPr="00193188">
        <w:t>)</w:t>
      </w:r>
    </w:p>
    <w:p w:rsidR="009A1372" w:rsidRDefault="009A1372" w:rsidP="002C0A0E"/>
    <w:sectPr w:rsidR="009A1372" w:rsidSect="00910017">
      <w:headerReference w:type="default" r:id="rId9"/>
      <w:headerReference w:type="first" r:id="rId10"/>
      <w:pgSz w:w="11907" w:h="16840" w:code="9"/>
      <w:pgMar w:top="1134" w:right="851" w:bottom="1134" w:left="1701" w:header="720" w:footer="52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1BDE" w:rsidRDefault="00811BDE" w:rsidP="002C0A0E">
      <w:r>
        <w:separator/>
      </w:r>
    </w:p>
    <w:p w:rsidR="00811BDE" w:rsidRDefault="00811BDE" w:rsidP="002C0A0E"/>
  </w:endnote>
  <w:endnote w:type="continuationSeparator" w:id="0">
    <w:p w:rsidR="00811BDE" w:rsidRDefault="00811BDE" w:rsidP="002C0A0E">
      <w:r>
        <w:continuationSeparator/>
      </w:r>
    </w:p>
    <w:p w:rsidR="00811BDE" w:rsidRDefault="00811BDE" w:rsidP="002C0A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irce Light">
    <w:altName w:val="Segoe UI Semilight"/>
    <w:panose1 w:val="00000000000000000000"/>
    <w:charset w:val="00"/>
    <w:family w:val="swiss"/>
    <w:notTrueType/>
    <w:pitch w:val="variable"/>
    <w:sig w:usb0="00000001" w:usb1="5000604B" w:usb2="00000000" w:usb3="00000000" w:csb0="00000097" w:csb1="00000000"/>
  </w:font>
  <w:font w:name="Gotham Pro Light">
    <w:altName w:val="Times New Roman"/>
    <w:panose1 w:val="00000000000000000000"/>
    <w:charset w:val="00"/>
    <w:family w:val="modern"/>
    <w:notTrueType/>
    <w:pitch w:val="variable"/>
    <w:sig w:usb0="00000000" w:usb1="5000204A" w:usb2="00000000" w:usb3="00000000" w:csb0="0000003F" w:csb1="00000000"/>
  </w:font>
  <w:font w:name="Gotham Pro Medium">
    <w:altName w:val="Times New Roman"/>
    <w:panose1 w:val="00000000000000000000"/>
    <w:charset w:val="00"/>
    <w:family w:val="modern"/>
    <w:notTrueType/>
    <w:pitch w:val="variable"/>
    <w:sig w:usb0="00000000" w:usb1="5000204A" w:usb2="00000000" w:usb3="00000000" w:csb0="0000003F" w:csb1="00000000"/>
  </w:font>
  <w:font w:name="Gotham Pro">
    <w:altName w:val="Times New Roman"/>
    <w:panose1 w:val="00000000000000000000"/>
    <w:charset w:val="00"/>
    <w:family w:val="modern"/>
    <w:notTrueType/>
    <w:pitch w:val="variable"/>
    <w:sig w:usb0="00000000" w:usb1="5000204A" w:usb2="00000000" w:usb3="00000000" w:csb0="0000003F" w:csb1="00000000"/>
  </w:font>
  <w:font w:name="Circe">
    <w:altName w:val="Century Gothic"/>
    <w:panose1 w:val="00000000000000000000"/>
    <w:charset w:val="00"/>
    <w:family w:val="swiss"/>
    <w:notTrueType/>
    <w:pitch w:val="variable"/>
    <w:sig w:usb0="00000001" w:usb1="5000604B" w:usb2="00000000" w:usb3="00000000" w:csb0="00000097" w:csb1="00000000"/>
  </w:font>
  <w:font w:name="Circe Bold">
    <w:altName w:val="Century Gothic"/>
    <w:panose1 w:val="00000000000000000000"/>
    <w:charset w:val="00"/>
    <w:family w:val="swiss"/>
    <w:notTrueType/>
    <w:pitch w:val="variable"/>
    <w:sig w:usb0="00000001" w:usb1="5000604B" w:usb2="00000000" w:usb3="00000000" w:csb0="00000097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1BDE" w:rsidRDefault="00811BDE" w:rsidP="002C0A0E">
      <w:r>
        <w:separator/>
      </w:r>
    </w:p>
    <w:p w:rsidR="00811BDE" w:rsidRDefault="00811BDE" w:rsidP="002C0A0E"/>
  </w:footnote>
  <w:footnote w:type="continuationSeparator" w:id="0">
    <w:p w:rsidR="00811BDE" w:rsidRDefault="00811BDE" w:rsidP="002C0A0E">
      <w:r>
        <w:continuationSeparator/>
      </w:r>
    </w:p>
    <w:p w:rsidR="00811BDE" w:rsidRDefault="00811BDE" w:rsidP="002C0A0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jc w:val="center"/>
      <w:tblBorders>
        <w:top w:val="none" w:sz="0" w:space="0" w:color="auto"/>
        <w:left w:val="single" w:sz="4" w:space="0" w:color="0070C0"/>
        <w:bottom w:val="none" w:sz="0" w:space="0" w:color="auto"/>
        <w:right w:val="single" w:sz="4" w:space="0" w:color="0070C0"/>
        <w:insideH w:val="none" w:sz="0" w:space="0" w:color="auto"/>
        <w:insideV w:val="single" w:sz="4" w:space="0" w:color="0070C0"/>
      </w:tblBorders>
      <w:tblLook w:val="04A0" w:firstRow="1" w:lastRow="0" w:firstColumn="1" w:lastColumn="0" w:noHBand="0" w:noVBand="1"/>
    </w:tblPr>
    <w:tblGrid>
      <w:gridCol w:w="2556"/>
      <w:gridCol w:w="5094"/>
      <w:gridCol w:w="1695"/>
    </w:tblGrid>
    <w:tr w:rsidR="00825AE4" w:rsidRPr="00F55333" w:rsidTr="009B7D9E">
      <w:trPr>
        <w:trHeight w:val="557"/>
        <w:jc w:val="center"/>
      </w:trPr>
      <w:tc>
        <w:tcPr>
          <w:tcW w:w="2556" w:type="dxa"/>
          <w:vAlign w:val="center"/>
        </w:tcPr>
        <w:p w:rsidR="00825AE4" w:rsidRPr="00F55333" w:rsidRDefault="00825AE4" w:rsidP="00825AE4">
          <w:pPr>
            <w:pStyle w:val="Header"/>
            <w:jc w:val="center"/>
            <w:rPr>
              <w:rFonts w:ascii="Circe" w:hAnsi="Circe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14645874" wp14:editId="68A21D33">
                <wp:extent cx="1483609" cy="314325"/>
                <wp:effectExtent l="0" t="0" r="254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docsvision-logo-1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70" cy="3224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94" w:type="dxa"/>
          <w:vAlign w:val="center"/>
        </w:tcPr>
        <w:p w:rsidR="00193188" w:rsidRPr="00193188" w:rsidRDefault="00193188" w:rsidP="00193188">
          <w:pPr>
            <w:pStyle w:val="Header"/>
            <w:jc w:val="center"/>
            <w:rPr>
              <w:rFonts w:ascii="Circe Light" w:hAnsi="Circe Light"/>
              <w:sz w:val="18"/>
            </w:rPr>
          </w:pPr>
          <w:r w:rsidRPr="00193188">
            <w:rPr>
              <w:rFonts w:ascii="Circe Light" w:hAnsi="Circe Light"/>
              <w:sz w:val="18"/>
            </w:rPr>
            <w:t>Тестовое задание (разработчик .NET/SQL)</w:t>
          </w:r>
        </w:p>
      </w:tc>
      <w:tc>
        <w:tcPr>
          <w:tcW w:w="1695" w:type="dxa"/>
          <w:vAlign w:val="center"/>
        </w:tcPr>
        <w:p w:rsidR="00825AE4" w:rsidRPr="005F1665" w:rsidRDefault="00825AE4" w:rsidP="00825AE4">
          <w:pPr>
            <w:pStyle w:val="Header"/>
          </w:pPr>
          <w:r w:rsidRPr="00825AE4">
            <w:rPr>
              <w:sz w:val="18"/>
            </w:rPr>
            <w:t xml:space="preserve">Страница </w:t>
          </w:r>
          <w:r w:rsidRPr="00825AE4">
            <w:rPr>
              <w:sz w:val="18"/>
            </w:rPr>
            <w:fldChar w:fldCharType="begin"/>
          </w:r>
          <w:r w:rsidRPr="00825AE4">
            <w:rPr>
              <w:sz w:val="18"/>
            </w:rPr>
            <w:instrText>PAGE  \* Arabic  \* MERGEFORMAT</w:instrText>
          </w:r>
          <w:r w:rsidRPr="00825AE4">
            <w:rPr>
              <w:sz w:val="18"/>
            </w:rPr>
            <w:fldChar w:fldCharType="separate"/>
          </w:r>
          <w:r w:rsidR="00A55AF1">
            <w:rPr>
              <w:noProof/>
              <w:sz w:val="18"/>
            </w:rPr>
            <w:t>2</w:t>
          </w:r>
          <w:r w:rsidRPr="00825AE4">
            <w:rPr>
              <w:sz w:val="18"/>
            </w:rPr>
            <w:fldChar w:fldCharType="end"/>
          </w:r>
          <w:r w:rsidRPr="00825AE4">
            <w:rPr>
              <w:sz w:val="18"/>
            </w:rPr>
            <w:t xml:space="preserve"> из </w:t>
          </w:r>
          <w:r w:rsidRPr="00825AE4">
            <w:rPr>
              <w:noProof/>
              <w:sz w:val="18"/>
            </w:rPr>
            <w:fldChar w:fldCharType="begin"/>
          </w:r>
          <w:r w:rsidRPr="00825AE4">
            <w:rPr>
              <w:noProof/>
              <w:sz w:val="18"/>
            </w:rPr>
            <w:instrText>NUMPAGES  \* Arabic  \* MERGEFORMAT</w:instrText>
          </w:r>
          <w:r w:rsidRPr="00825AE4">
            <w:rPr>
              <w:noProof/>
              <w:sz w:val="18"/>
            </w:rPr>
            <w:fldChar w:fldCharType="separate"/>
          </w:r>
          <w:r w:rsidR="00A55AF1">
            <w:rPr>
              <w:noProof/>
              <w:sz w:val="18"/>
            </w:rPr>
            <w:t>2</w:t>
          </w:r>
          <w:r w:rsidRPr="00825AE4">
            <w:rPr>
              <w:noProof/>
              <w:sz w:val="18"/>
            </w:rPr>
            <w:fldChar w:fldCharType="end"/>
          </w:r>
        </w:p>
      </w:tc>
    </w:tr>
  </w:tbl>
  <w:p w:rsidR="00B32998" w:rsidRPr="00825AE4" w:rsidRDefault="00B32998" w:rsidP="00825A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017" w:rsidRDefault="00910017">
    <w:pPr>
      <w:pStyle w:val="Header"/>
    </w:pPr>
    <w:r>
      <w:rPr>
        <w:noProof/>
        <w:lang w:val="en-US" w:eastAsia="en-US"/>
      </w:rPr>
      <w:drawing>
        <wp:inline distT="0" distB="0" distL="0" distR="0" wp14:anchorId="11A33983" wp14:editId="3DE20319">
          <wp:extent cx="2045053" cy="431800"/>
          <wp:effectExtent l="0" t="0" r="0" b="6350"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ocsvision-logo-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5981" cy="4341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10017" w:rsidRDefault="009100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F5B5B"/>
    <w:multiLevelType w:val="hybridMultilevel"/>
    <w:tmpl w:val="1A243EDC"/>
    <w:lvl w:ilvl="0" w:tplc="B036858E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2D1298A"/>
    <w:multiLevelType w:val="hybridMultilevel"/>
    <w:tmpl w:val="B65C8D90"/>
    <w:lvl w:ilvl="0" w:tplc="B036858E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064F3882"/>
    <w:multiLevelType w:val="multilevel"/>
    <w:tmpl w:val="EDE61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7A90719"/>
    <w:multiLevelType w:val="hybridMultilevel"/>
    <w:tmpl w:val="5F663078"/>
    <w:lvl w:ilvl="0" w:tplc="D7C2BF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525AB"/>
    <w:multiLevelType w:val="multilevel"/>
    <w:tmpl w:val="4D8A3BD6"/>
    <w:lvl w:ilvl="0">
      <w:start w:val="1"/>
      <w:numFmt w:val="decimal"/>
      <w:lvlText w:val="%1"/>
      <w:lvlJc w:val="left"/>
      <w:pPr>
        <w:ind w:left="567" w:hanging="28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4" w:hanging="28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1" w:hanging="283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68" w:hanging="283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35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402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9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536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103" w:hanging="283"/>
      </w:pPr>
      <w:rPr>
        <w:rFonts w:hint="default"/>
      </w:rPr>
    </w:lvl>
  </w:abstractNum>
  <w:abstractNum w:abstractNumId="5" w15:restartNumberingAfterBreak="0">
    <w:nsid w:val="0A5522A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BC83777"/>
    <w:multiLevelType w:val="hybridMultilevel"/>
    <w:tmpl w:val="2D463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A10733"/>
    <w:multiLevelType w:val="multilevel"/>
    <w:tmpl w:val="7DEC6822"/>
    <w:numStyleLink w:val="1"/>
  </w:abstractNum>
  <w:abstractNum w:abstractNumId="8" w15:restartNumberingAfterBreak="0">
    <w:nsid w:val="0FDE5DD8"/>
    <w:multiLevelType w:val="multilevel"/>
    <w:tmpl w:val="F072FF6A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9" w15:restartNumberingAfterBreak="0">
    <w:nsid w:val="10AA6E2E"/>
    <w:multiLevelType w:val="hybridMultilevel"/>
    <w:tmpl w:val="61D0FDC0"/>
    <w:lvl w:ilvl="0" w:tplc="B036858E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10F951D9"/>
    <w:multiLevelType w:val="multilevel"/>
    <w:tmpl w:val="7DEC6822"/>
    <w:numStyleLink w:val="1"/>
  </w:abstractNum>
  <w:abstractNum w:abstractNumId="11" w15:restartNumberingAfterBreak="0">
    <w:nsid w:val="13997A35"/>
    <w:multiLevelType w:val="multilevel"/>
    <w:tmpl w:val="A87889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48A1634"/>
    <w:multiLevelType w:val="hybridMultilevel"/>
    <w:tmpl w:val="FBE40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FB088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6A15BFF"/>
    <w:multiLevelType w:val="hybridMultilevel"/>
    <w:tmpl w:val="1DC8E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5721C8"/>
    <w:multiLevelType w:val="multilevel"/>
    <w:tmpl w:val="C8005ED2"/>
    <w:lvl w:ilvl="0">
      <w:start w:val="1"/>
      <w:numFmt w:val="decimal"/>
      <w:pStyle w:val="a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13117B4"/>
    <w:multiLevelType w:val="hybridMultilevel"/>
    <w:tmpl w:val="FB0EDE10"/>
    <w:lvl w:ilvl="0" w:tplc="B036858E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21AE390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7F34309"/>
    <w:multiLevelType w:val="hybridMultilevel"/>
    <w:tmpl w:val="CAA8182A"/>
    <w:lvl w:ilvl="0" w:tplc="B036858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A570900"/>
    <w:multiLevelType w:val="multilevel"/>
    <w:tmpl w:val="624A3564"/>
    <w:lvl w:ilvl="0">
      <w:start w:val="1"/>
      <w:numFmt w:val="decimal"/>
      <w:lvlText w:val="%1"/>
      <w:lvlJc w:val="left"/>
      <w:pPr>
        <w:ind w:left="567" w:hanging="283"/>
      </w:pPr>
      <w:rPr>
        <w:rFonts w:asciiTheme="minorHAnsi" w:hAnsiTheme="minorHAnsi" w:hint="default"/>
        <w:sz w:val="22"/>
      </w:rPr>
    </w:lvl>
    <w:lvl w:ilvl="1">
      <w:start w:val="1"/>
      <w:numFmt w:val="decimal"/>
      <w:lvlText w:val="%1.%2"/>
      <w:lvlJc w:val="left"/>
      <w:pPr>
        <w:ind w:left="1134" w:hanging="426"/>
      </w:pPr>
      <w:rPr>
        <w:rFonts w:asciiTheme="minorHAnsi" w:hAnsiTheme="minorHAnsi"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1985" w:hanging="567"/>
      </w:pPr>
      <w:rPr>
        <w:rFonts w:asciiTheme="minorHAnsi" w:hAnsiTheme="minorHAnsi" w:hint="default"/>
        <w:sz w:val="22"/>
      </w:rPr>
    </w:lvl>
    <w:lvl w:ilvl="3">
      <w:start w:val="1"/>
      <w:numFmt w:val="decimal"/>
      <w:lvlText w:val="%1.%2.%3.%4"/>
      <w:lvlJc w:val="left"/>
      <w:pPr>
        <w:ind w:left="2722" w:hanging="737"/>
      </w:pPr>
      <w:rPr>
        <w:rFonts w:asciiTheme="minorHAnsi" w:hAnsiTheme="minorHAnsi" w:hint="default"/>
        <w:sz w:val="22"/>
      </w:rPr>
    </w:lvl>
    <w:lvl w:ilvl="4">
      <w:start w:val="1"/>
      <w:numFmt w:val="decimal"/>
      <w:lvlText w:val="%1.%2.%3.%4.%5"/>
      <w:lvlJc w:val="left"/>
      <w:pPr>
        <w:ind w:left="3402" w:hanging="850"/>
      </w:pPr>
      <w:rPr>
        <w:rFonts w:asciiTheme="minorHAnsi" w:hAnsiTheme="minorHAnsi" w:hint="default"/>
        <w:sz w:val="22"/>
      </w:rPr>
    </w:lvl>
    <w:lvl w:ilvl="5">
      <w:start w:val="1"/>
      <w:numFmt w:val="decimal"/>
      <w:lvlText w:val="%1.%2.%3.%4.%5.%6"/>
      <w:lvlJc w:val="left"/>
      <w:pPr>
        <w:ind w:left="4139" w:hanging="1020"/>
      </w:pPr>
      <w:rPr>
        <w:rFonts w:asciiTheme="minorHAnsi" w:hAnsiTheme="minorHAnsi" w:hint="default"/>
        <w:sz w:val="22"/>
      </w:rPr>
    </w:lvl>
    <w:lvl w:ilvl="6">
      <w:start w:val="1"/>
      <w:numFmt w:val="decimal"/>
      <w:lvlText w:val="%7."/>
      <w:lvlJc w:val="left"/>
      <w:pPr>
        <w:ind w:left="3969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536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103" w:hanging="283"/>
      </w:pPr>
      <w:rPr>
        <w:rFonts w:hint="default"/>
      </w:rPr>
    </w:lvl>
  </w:abstractNum>
  <w:abstractNum w:abstractNumId="20" w15:restartNumberingAfterBreak="0">
    <w:nsid w:val="2A5B32E8"/>
    <w:multiLevelType w:val="multilevel"/>
    <w:tmpl w:val="3190C646"/>
    <w:lvl w:ilvl="0">
      <w:start w:val="1"/>
      <w:numFmt w:val="decimal"/>
      <w:lvlText w:val="%1"/>
      <w:lvlJc w:val="left"/>
      <w:pPr>
        <w:tabs>
          <w:tab w:val="num" w:pos="709"/>
        </w:tabs>
        <w:ind w:left="0" w:firstLine="709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0" w:firstLine="709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21" w15:restartNumberingAfterBreak="0">
    <w:nsid w:val="2BC856AB"/>
    <w:multiLevelType w:val="multilevel"/>
    <w:tmpl w:val="B4F83688"/>
    <w:styleLink w:val="2"/>
    <w:lvl w:ilvl="0">
      <w:start w:val="1"/>
      <w:numFmt w:val="decimal"/>
      <w:lvlText w:val="%1"/>
      <w:lvlJc w:val="left"/>
      <w:pPr>
        <w:ind w:left="567" w:hanging="283"/>
      </w:pPr>
      <w:rPr>
        <w:rFonts w:asciiTheme="minorHAnsi" w:hAnsiTheme="minorHAnsi" w:hint="default"/>
        <w:sz w:val="22"/>
      </w:rPr>
    </w:lvl>
    <w:lvl w:ilvl="1">
      <w:start w:val="1"/>
      <w:numFmt w:val="decimal"/>
      <w:lvlText w:val="%1.%2"/>
      <w:lvlJc w:val="left"/>
      <w:pPr>
        <w:ind w:left="1134" w:hanging="426"/>
      </w:pPr>
      <w:rPr>
        <w:rFonts w:asciiTheme="minorHAnsi" w:hAnsiTheme="minorHAnsi" w:hint="default"/>
        <w:sz w:val="22"/>
      </w:rPr>
    </w:lvl>
    <w:lvl w:ilvl="2">
      <w:start w:val="1"/>
      <w:numFmt w:val="decimal"/>
      <w:lvlText w:val="%1.%2.%3"/>
      <w:lvlJc w:val="left"/>
      <w:pPr>
        <w:ind w:left="1985" w:hanging="567"/>
      </w:pPr>
      <w:rPr>
        <w:rFonts w:asciiTheme="minorHAnsi" w:hAnsiTheme="minorHAnsi" w:hint="default"/>
        <w:sz w:val="22"/>
      </w:rPr>
    </w:lvl>
    <w:lvl w:ilvl="3">
      <w:start w:val="1"/>
      <w:numFmt w:val="decimal"/>
      <w:lvlText w:val="%1.%2.%3.%4"/>
      <w:lvlJc w:val="left"/>
      <w:pPr>
        <w:ind w:left="2693" w:hanging="708"/>
      </w:pPr>
      <w:rPr>
        <w:rFonts w:asciiTheme="minorHAnsi" w:hAnsiTheme="minorHAnsi" w:hint="default"/>
        <w:sz w:val="22"/>
      </w:rPr>
    </w:lvl>
    <w:lvl w:ilvl="4">
      <w:start w:val="1"/>
      <w:numFmt w:val="decimal"/>
      <w:lvlText w:val="%1.%2.%3.%4.%5"/>
      <w:lvlJc w:val="left"/>
      <w:pPr>
        <w:ind w:left="3005" w:hanging="453"/>
      </w:pPr>
      <w:rPr>
        <w:rFonts w:asciiTheme="minorHAnsi" w:hAnsiTheme="minorHAnsi" w:hint="default"/>
        <w:sz w:val="22"/>
      </w:rPr>
    </w:lvl>
    <w:lvl w:ilvl="5">
      <w:start w:val="1"/>
      <w:numFmt w:val="decimal"/>
      <w:lvlText w:val="%1.%2.%3.%4.%5.%6"/>
      <w:lvlJc w:val="left"/>
      <w:pPr>
        <w:ind w:left="3572" w:hanging="453"/>
      </w:pPr>
      <w:rPr>
        <w:rFonts w:asciiTheme="minorHAnsi" w:hAnsiTheme="minorHAnsi" w:hint="default"/>
        <w:sz w:val="22"/>
      </w:rPr>
    </w:lvl>
    <w:lvl w:ilvl="6">
      <w:start w:val="1"/>
      <w:numFmt w:val="decimal"/>
      <w:lvlText w:val="%7."/>
      <w:lvlJc w:val="left"/>
      <w:pPr>
        <w:ind w:left="3969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536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103" w:hanging="283"/>
      </w:pPr>
      <w:rPr>
        <w:rFonts w:hint="default"/>
      </w:rPr>
    </w:lvl>
  </w:abstractNum>
  <w:abstractNum w:abstractNumId="22" w15:restartNumberingAfterBreak="0">
    <w:nsid w:val="2CA02D86"/>
    <w:multiLevelType w:val="hybridMultilevel"/>
    <w:tmpl w:val="42F2D032"/>
    <w:lvl w:ilvl="0" w:tplc="B036858E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30463B7C"/>
    <w:multiLevelType w:val="hybridMultilevel"/>
    <w:tmpl w:val="A7423C4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0F14A7"/>
    <w:multiLevelType w:val="multilevel"/>
    <w:tmpl w:val="7DEC6822"/>
    <w:numStyleLink w:val="1"/>
  </w:abstractNum>
  <w:abstractNum w:abstractNumId="25" w15:restartNumberingAfterBreak="0">
    <w:nsid w:val="32D84639"/>
    <w:multiLevelType w:val="hybridMultilevel"/>
    <w:tmpl w:val="65AC01C2"/>
    <w:lvl w:ilvl="0" w:tplc="2DEAF7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102217"/>
    <w:multiLevelType w:val="hybridMultilevel"/>
    <w:tmpl w:val="F4BEE6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A6413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3F4E6294"/>
    <w:multiLevelType w:val="multilevel"/>
    <w:tmpl w:val="B4F83688"/>
    <w:numStyleLink w:val="2"/>
  </w:abstractNum>
  <w:abstractNum w:abstractNumId="29" w15:restartNumberingAfterBreak="0">
    <w:nsid w:val="444C517A"/>
    <w:multiLevelType w:val="hybridMultilevel"/>
    <w:tmpl w:val="FC2A8496"/>
    <w:lvl w:ilvl="0" w:tplc="2DEAF7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C82E6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2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476A7A6F"/>
    <w:multiLevelType w:val="hybridMultilevel"/>
    <w:tmpl w:val="76B8D6F2"/>
    <w:lvl w:ilvl="0" w:tplc="2DEAF7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6A0E13"/>
    <w:multiLevelType w:val="hybridMultilevel"/>
    <w:tmpl w:val="D73E19A4"/>
    <w:lvl w:ilvl="0" w:tplc="7B5CDDD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C5F25BE"/>
    <w:multiLevelType w:val="hybridMultilevel"/>
    <w:tmpl w:val="3A32D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C8E30F1"/>
    <w:multiLevelType w:val="hybridMultilevel"/>
    <w:tmpl w:val="216484C4"/>
    <w:lvl w:ilvl="0" w:tplc="B30C4C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D5A394D"/>
    <w:multiLevelType w:val="hybridMultilevel"/>
    <w:tmpl w:val="85B61A70"/>
    <w:lvl w:ilvl="0" w:tplc="86389D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2F37472"/>
    <w:multiLevelType w:val="hybridMultilevel"/>
    <w:tmpl w:val="CB8C3BE2"/>
    <w:lvl w:ilvl="0" w:tplc="EBEA131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68916F5"/>
    <w:multiLevelType w:val="hybridMultilevel"/>
    <w:tmpl w:val="E5A0CE2A"/>
    <w:lvl w:ilvl="0" w:tplc="2DEAF7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EE0011"/>
    <w:multiLevelType w:val="multilevel"/>
    <w:tmpl w:val="7DEC6822"/>
    <w:numStyleLink w:val="1"/>
  </w:abstractNum>
  <w:abstractNum w:abstractNumId="39" w15:restartNumberingAfterBreak="0">
    <w:nsid w:val="628018D0"/>
    <w:multiLevelType w:val="hybridMultilevel"/>
    <w:tmpl w:val="A470DD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AC1784"/>
    <w:multiLevelType w:val="hybridMultilevel"/>
    <w:tmpl w:val="AEBAA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3E39E6"/>
    <w:multiLevelType w:val="hybridMultilevel"/>
    <w:tmpl w:val="F4AAC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3377CC"/>
    <w:multiLevelType w:val="hybridMultilevel"/>
    <w:tmpl w:val="9BA804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3C4443"/>
    <w:multiLevelType w:val="hybridMultilevel"/>
    <w:tmpl w:val="F96079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EA44C0D"/>
    <w:multiLevelType w:val="multilevel"/>
    <w:tmpl w:val="90F23E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6F345D01"/>
    <w:multiLevelType w:val="multilevel"/>
    <w:tmpl w:val="7DEC6822"/>
    <w:styleLink w:val="1"/>
    <w:lvl w:ilvl="0">
      <w:start w:val="1"/>
      <w:numFmt w:val="bullet"/>
      <w:pStyle w:val="a0"/>
      <w:lvlText w:val=""/>
      <w:lvlJc w:val="left"/>
      <w:pPr>
        <w:ind w:left="567" w:hanging="283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  <w:color w:val="auto"/>
      </w:rPr>
    </w:lvl>
    <w:lvl w:ilvl="2">
      <w:start w:val="1"/>
      <w:numFmt w:val="bullet"/>
      <w:lvlText w:val="o"/>
      <w:lvlJc w:val="left"/>
      <w:pPr>
        <w:ind w:left="1701" w:hanging="283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268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35" w:hanging="28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402" w:hanging="28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969" w:hanging="28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536" w:hanging="28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103" w:hanging="283"/>
      </w:pPr>
      <w:rPr>
        <w:rFonts w:ascii="Wingdings" w:hAnsi="Wingdings" w:hint="default"/>
      </w:rPr>
    </w:lvl>
  </w:abstractNum>
  <w:abstractNum w:abstractNumId="46" w15:restartNumberingAfterBreak="0">
    <w:nsid w:val="725A40F5"/>
    <w:multiLevelType w:val="hybridMultilevel"/>
    <w:tmpl w:val="7DD023FC"/>
    <w:lvl w:ilvl="0" w:tplc="2DEAF7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7D0FB2"/>
    <w:multiLevelType w:val="multilevel"/>
    <w:tmpl w:val="6148A13C"/>
    <w:lvl w:ilvl="0">
      <w:start w:val="1"/>
      <w:numFmt w:val="decimal"/>
      <w:lvlText w:val="%1"/>
      <w:lvlJc w:val="left"/>
      <w:pPr>
        <w:ind w:left="567" w:hanging="283"/>
      </w:pPr>
      <w:rPr>
        <w:rFonts w:asciiTheme="minorHAnsi" w:hAnsiTheme="minorHAnsi" w:hint="default"/>
        <w:sz w:val="22"/>
      </w:rPr>
    </w:lvl>
    <w:lvl w:ilvl="1">
      <w:start w:val="1"/>
      <w:numFmt w:val="decimal"/>
      <w:lvlText w:val="%1.%2"/>
      <w:lvlJc w:val="left"/>
      <w:pPr>
        <w:ind w:left="1134" w:hanging="426"/>
      </w:pPr>
      <w:rPr>
        <w:rFonts w:asciiTheme="minorHAnsi" w:hAnsiTheme="minorHAnsi" w:hint="default"/>
        <w:sz w:val="22"/>
      </w:rPr>
    </w:lvl>
    <w:lvl w:ilvl="2">
      <w:start w:val="1"/>
      <w:numFmt w:val="decimal"/>
      <w:lvlText w:val="%1.%2.%3"/>
      <w:lvlJc w:val="left"/>
      <w:pPr>
        <w:ind w:left="1871" w:hanging="453"/>
      </w:pPr>
      <w:rPr>
        <w:rFonts w:asciiTheme="minorHAnsi" w:hAnsiTheme="minorHAnsi" w:hint="default"/>
        <w:sz w:val="22"/>
      </w:rPr>
    </w:lvl>
    <w:lvl w:ilvl="3">
      <w:start w:val="1"/>
      <w:numFmt w:val="decimal"/>
      <w:lvlText w:val="%1.%2.%3.%4"/>
      <w:lvlJc w:val="left"/>
      <w:pPr>
        <w:ind w:left="2438" w:hanging="453"/>
      </w:pPr>
      <w:rPr>
        <w:rFonts w:asciiTheme="minorHAnsi" w:hAnsiTheme="minorHAnsi" w:hint="default"/>
        <w:sz w:val="22"/>
      </w:rPr>
    </w:lvl>
    <w:lvl w:ilvl="4">
      <w:start w:val="1"/>
      <w:numFmt w:val="decimal"/>
      <w:lvlText w:val="%1.%2.%3.%4.%5"/>
      <w:lvlJc w:val="left"/>
      <w:pPr>
        <w:ind w:left="3005" w:hanging="453"/>
      </w:pPr>
      <w:rPr>
        <w:rFonts w:asciiTheme="minorHAnsi" w:hAnsiTheme="minorHAnsi" w:hint="default"/>
        <w:sz w:val="22"/>
      </w:rPr>
    </w:lvl>
    <w:lvl w:ilvl="5">
      <w:start w:val="1"/>
      <w:numFmt w:val="decimal"/>
      <w:lvlText w:val="%1.%2.%3.%4.%5.%6"/>
      <w:lvlJc w:val="left"/>
      <w:pPr>
        <w:ind w:left="3572" w:hanging="453"/>
      </w:pPr>
      <w:rPr>
        <w:rFonts w:asciiTheme="minorHAnsi" w:hAnsiTheme="minorHAnsi" w:hint="default"/>
        <w:sz w:val="22"/>
      </w:rPr>
    </w:lvl>
    <w:lvl w:ilvl="6">
      <w:start w:val="1"/>
      <w:numFmt w:val="decimal"/>
      <w:lvlText w:val="%7."/>
      <w:lvlJc w:val="left"/>
      <w:pPr>
        <w:ind w:left="3969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536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103" w:hanging="283"/>
      </w:pPr>
      <w:rPr>
        <w:rFonts w:hint="default"/>
      </w:rPr>
    </w:lvl>
  </w:abstractNum>
  <w:num w:numId="1">
    <w:abstractNumId w:val="2"/>
  </w:num>
  <w:num w:numId="2">
    <w:abstractNumId w:val="2"/>
    <w:lvlOverride w:ilvl="0">
      <w:lvl w:ilvl="0">
        <w:start w:val="1"/>
        <w:numFmt w:val="decimal"/>
        <w:lvlText w:val="%1."/>
        <w:lvlJc w:val="left"/>
        <w:pPr>
          <w:ind w:left="284" w:hanging="284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09" w:hanging="284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134" w:hanging="28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559" w:hanging="28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984" w:hanging="284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409" w:hanging="284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834" w:hanging="284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259" w:hanging="28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684" w:hanging="284"/>
        </w:pPr>
        <w:rPr>
          <w:rFonts w:hint="default"/>
        </w:rPr>
      </w:lvl>
    </w:lvlOverride>
  </w:num>
  <w:num w:numId="3">
    <w:abstractNumId w:val="41"/>
  </w:num>
  <w:num w:numId="4">
    <w:abstractNumId w:val="37"/>
  </w:num>
  <w:num w:numId="5">
    <w:abstractNumId w:val="8"/>
  </w:num>
  <w:num w:numId="6">
    <w:abstractNumId w:val="11"/>
  </w:num>
  <w:num w:numId="7">
    <w:abstractNumId w:val="44"/>
  </w:num>
  <w:num w:numId="8">
    <w:abstractNumId w:val="14"/>
  </w:num>
  <w:num w:numId="9">
    <w:abstractNumId w:val="26"/>
  </w:num>
  <w:num w:numId="10">
    <w:abstractNumId w:val="5"/>
  </w:num>
  <w:num w:numId="11">
    <w:abstractNumId w:val="27"/>
  </w:num>
  <w:num w:numId="12">
    <w:abstractNumId w:val="35"/>
  </w:num>
  <w:num w:numId="13">
    <w:abstractNumId w:val="45"/>
  </w:num>
  <w:num w:numId="14">
    <w:abstractNumId w:val="19"/>
  </w:num>
  <w:num w:numId="15">
    <w:abstractNumId w:val="21"/>
  </w:num>
  <w:num w:numId="16">
    <w:abstractNumId w:val="4"/>
  </w:num>
  <w:num w:numId="17">
    <w:abstractNumId w:val="47"/>
  </w:num>
  <w:num w:numId="18">
    <w:abstractNumId w:val="17"/>
  </w:num>
  <w:num w:numId="19">
    <w:abstractNumId w:val="13"/>
  </w:num>
  <w:num w:numId="20">
    <w:abstractNumId w:val="30"/>
  </w:num>
  <w:num w:numId="21">
    <w:abstractNumId w:val="29"/>
  </w:num>
  <w:num w:numId="22">
    <w:abstractNumId w:val="24"/>
  </w:num>
  <w:num w:numId="23">
    <w:abstractNumId w:val="7"/>
  </w:num>
  <w:num w:numId="24">
    <w:abstractNumId w:val="38"/>
  </w:num>
  <w:num w:numId="25">
    <w:abstractNumId w:val="28"/>
  </w:num>
  <w:num w:numId="26">
    <w:abstractNumId w:val="3"/>
  </w:num>
  <w:num w:numId="27">
    <w:abstractNumId w:val="34"/>
  </w:num>
  <w:num w:numId="28">
    <w:abstractNumId w:val="15"/>
  </w:num>
  <w:num w:numId="29">
    <w:abstractNumId w:val="10"/>
  </w:num>
  <w:num w:numId="30">
    <w:abstractNumId w:val="20"/>
  </w:num>
  <w:num w:numId="31">
    <w:abstractNumId w:val="0"/>
  </w:num>
  <w:num w:numId="32">
    <w:abstractNumId w:val="25"/>
  </w:num>
  <w:num w:numId="33">
    <w:abstractNumId w:val="40"/>
  </w:num>
  <w:num w:numId="34">
    <w:abstractNumId w:val="32"/>
  </w:num>
  <w:num w:numId="35">
    <w:abstractNumId w:val="39"/>
  </w:num>
  <w:num w:numId="36">
    <w:abstractNumId w:val="42"/>
  </w:num>
  <w:num w:numId="37">
    <w:abstractNumId w:val="46"/>
  </w:num>
  <w:num w:numId="38">
    <w:abstractNumId w:val="31"/>
  </w:num>
  <w:num w:numId="39">
    <w:abstractNumId w:val="18"/>
  </w:num>
  <w:num w:numId="40">
    <w:abstractNumId w:val="1"/>
  </w:num>
  <w:num w:numId="41">
    <w:abstractNumId w:val="9"/>
  </w:num>
  <w:num w:numId="42">
    <w:abstractNumId w:val="12"/>
  </w:num>
  <w:num w:numId="43">
    <w:abstractNumId w:val="22"/>
  </w:num>
  <w:num w:numId="44">
    <w:abstractNumId w:val="16"/>
  </w:num>
  <w:num w:numId="45">
    <w:abstractNumId w:val="43"/>
  </w:num>
  <w:num w:numId="46">
    <w:abstractNumId w:val="23"/>
  </w:num>
  <w:num w:numId="47">
    <w:abstractNumId w:val="6"/>
  </w:num>
  <w:num w:numId="48">
    <w:abstractNumId w:val="36"/>
  </w:num>
  <w:num w:numId="4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C20"/>
    <w:rsid w:val="0000063F"/>
    <w:rsid w:val="00043996"/>
    <w:rsid w:val="000454BA"/>
    <w:rsid w:val="00056329"/>
    <w:rsid w:val="00080C89"/>
    <w:rsid w:val="00097750"/>
    <w:rsid w:val="00097EED"/>
    <w:rsid w:val="000B07A1"/>
    <w:rsid w:val="000D74D1"/>
    <w:rsid w:val="000E6A46"/>
    <w:rsid w:val="00104AE5"/>
    <w:rsid w:val="0012739E"/>
    <w:rsid w:val="00130C4A"/>
    <w:rsid w:val="001341DA"/>
    <w:rsid w:val="00134425"/>
    <w:rsid w:val="00146681"/>
    <w:rsid w:val="00153E5D"/>
    <w:rsid w:val="00160B70"/>
    <w:rsid w:val="00181146"/>
    <w:rsid w:val="00191BD2"/>
    <w:rsid w:val="00193188"/>
    <w:rsid w:val="001A74E0"/>
    <w:rsid w:val="001C4A74"/>
    <w:rsid w:val="001D7F1F"/>
    <w:rsid w:val="001F51ED"/>
    <w:rsid w:val="001F772E"/>
    <w:rsid w:val="00205DBD"/>
    <w:rsid w:val="002308D2"/>
    <w:rsid w:val="00237A75"/>
    <w:rsid w:val="002417E8"/>
    <w:rsid w:val="00245310"/>
    <w:rsid w:val="0025317F"/>
    <w:rsid w:val="00256875"/>
    <w:rsid w:val="00256F40"/>
    <w:rsid w:val="002570A1"/>
    <w:rsid w:val="00260B34"/>
    <w:rsid w:val="00284572"/>
    <w:rsid w:val="002B1642"/>
    <w:rsid w:val="002B6753"/>
    <w:rsid w:val="002C0A0E"/>
    <w:rsid w:val="002C0F9E"/>
    <w:rsid w:val="002C3A45"/>
    <w:rsid w:val="002D2EBC"/>
    <w:rsid w:val="002D6434"/>
    <w:rsid w:val="00306F00"/>
    <w:rsid w:val="003213A7"/>
    <w:rsid w:val="00321430"/>
    <w:rsid w:val="003217F4"/>
    <w:rsid w:val="003245C4"/>
    <w:rsid w:val="003303C1"/>
    <w:rsid w:val="00362947"/>
    <w:rsid w:val="00365452"/>
    <w:rsid w:val="00371F91"/>
    <w:rsid w:val="00377072"/>
    <w:rsid w:val="0038269B"/>
    <w:rsid w:val="00393E15"/>
    <w:rsid w:val="00395AE0"/>
    <w:rsid w:val="0039651A"/>
    <w:rsid w:val="003A1556"/>
    <w:rsid w:val="003B5941"/>
    <w:rsid w:val="003C155C"/>
    <w:rsid w:val="003C7133"/>
    <w:rsid w:val="003D7CA9"/>
    <w:rsid w:val="003D7D83"/>
    <w:rsid w:val="003F08FC"/>
    <w:rsid w:val="003F1E42"/>
    <w:rsid w:val="00404E52"/>
    <w:rsid w:val="00405FFF"/>
    <w:rsid w:val="00433A74"/>
    <w:rsid w:val="00437C16"/>
    <w:rsid w:val="00450CB1"/>
    <w:rsid w:val="00455E11"/>
    <w:rsid w:val="0047410D"/>
    <w:rsid w:val="00496278"/>
    <w:rsid w:val="004A04BB"/>
    <w:rsid w:val="004A70CB"/>
    <w:rsid w:val="004A7CA2"/>
    <w:rsid w:val="004C25D1"/>
    <w:rsid w:val="004C2DDF"/>
    <w:rsid w:val="004C63D2"/>
    <w:rsid w:val="004E039E"/>
    <w:rsid w:val="004E34BF"/>
    <w:rsid w:val="004F0005"/>
    <w:rsid w:val="004F2AD7"/>
    <w:rsid w:val="004F3D2A"/>
    <w:rsid w:val="00506B79"/>
    <w:rsid w:val="00506FA8"/>
    <w:rsid w:val="005236FD"/>
    <w:rsid w:val="00524DB4"/>
    <w:rsid w:val="005251E1"/>
    <w:rsid w:val="00527856"/>
    <w:rsid w:val="00531E6D"/>
    <w:rsid w:val="005324A6"/>
    <w:rsid w:val="00540275"/>
    <w:rsid w:val="005623CF"/>
    <w:rsid w:val="0057590C"/>
    <w:rsid w:val="00582A50"/>
    <w:rsid w:val="005843E6"/>
    <w:rsid w:val="00587CE9"/>
    <w:rsid w:val="00597288"/>
    <w:rsid w:val="005A703E"/>
    <w:rsid w:val="005E5B7A"/>
    <w:rsid w:val="005F1665"/>
    <w:rsid w:val="005F4571"/>
    <w:rsid w:val="00604DF2"/>
    <w:rsid w:val="006128D4"/>
    <w:rsid w:val="00614C30"/>
    <w:rsid w:val="0062071F"/>
    <w:rsid w:val="00631A90"/>
    <w:rsid w:val="00650B37"/>
    <w:rsid w:val="00652249"/>
    <w:rsid w:val="006522A4"/>
    <w:rsid w:val="0065408A"/>
    <w:rsid w:val="0066722A"/>
    <w:rsid w:val="00680CE0"/>
    <w:rsid w:val="00687C1B"/>
    <w:rsid w:val="006974F1"/>
    <w:rsid w:val="006B2AB2"/>
    <w:rsid w:val="006B3425"/>
    <w:rsid w:val="006B7A4C"/>
    <w:rsid w:val="006B7CBB"/>
    <w:rsid w:val="006D2108"/>
    <w:rsid w:val="006E6D7E"/>
    <w:rsid w:val="00702349"/>
    <w:rsid w:val="00704502"/>
    <w:rsid w:val="00707E46"/>
    <w:rsid w:val="00717A0C"/>
    <w:rsid w:val="0072534E"/>
    <w:rsid w:val="00725A03"/>
    <w:rsid w:val="00732768"/>
    <w:rsid w:val="007368BB"/>
    <w:rsid w:val="00741B08"/>
    <w:rsid w:val="00744DAF"/>
    <w:rsid w:val="00753BA4"/>
    <w:rsid w:val="00765CFE"/>
    <w:rsid w:val="00777D5C"/>
    <w:rsid w:val="0078505E"/>
    <w:rsid w:val="0078661E"/>
    <w:rsid w:val="007905E9"/>
    <w:rsid w:val="00796314"/>
    <w:rsid w:val="00797146"/>
    <w:rsid w:val="00797367"/>
    <w:rsid w:val="007A49B1"/>
    <w:rsid w:val="007D6308"/>
    <w:rsid w:val="007D6317"/>
    <w:rsid w:val="007F1FF8"/>
    <w:rsid w:val="00804A38"/>
    <w:rsid w:val="008058C6"/>
    <w:rsid w:val="00810309"/>
    <w:rsid w:val="00811BDE"/>
    <w:rsid w:val="00815C2E"/>
    <w:rsid w:val="0082280C"/>
    <w:rsid w:val="00825AE4"/>
    <w:rsid w:val="00827CC5"/>
    <w:rsid w:val="008329CA"/>
    <w:rsid w:val="00843B35"/>
    <w:rsid w:val="008504B7"/>
    <w:rsid w:val="00854460"/>
    <w:rsid w:val="0085518E"/>
    <w:rsid w:val="00856E49"/>
    <w:rsid w:val="0087763E"/>
    <w:rsid w:val="0088065E"/>
    <w:rsid w:val="00881A7C"/>
    <w:rsid w:val="00882103"/>
    <w:rsid w:val="00883FD3"/>
    <w:rsid w:val="00887228"/>
    <w:rsid w:val="008B3925"/>
    <w:rsid w:val="008D04AE"/>
    <w:rsid w:val="008D291F"/>
    <w:rsid w:val="008E28F4"/>
    <w:rsid w:val="008E4B46"/>
    <w:rsid w:val="008F3CCA"/>
    <w:rsid w:val="0090054D"/>
    <w:rsid w:val="00904AEC"/>
    <w:rsid w:val="00910017"/>
    <w:rsid w:val="00910CF5"/>
    <w:rsid w:val="00912910"/>
    <w:rsid w:val="0091370F"/>
    <w:rsid w:val="0092260F"/>
    <w:rsid w:val="00936AAF"/>
    <w:rsid w:val="00942432"/>
    <w:rsid w:val="0094492C"/>
    <w:rsid w:val="009467C1"/>
    <w:rsid w:val="00953EDA"/>
    <w:rsid w:val="00960391"/>
    <w:rsid w:val="009754AA"/>
    <w:rsid w:val="00975F8D"/>
    <w:rsid w:val="009833A4"/>
    <w:rsid w:val="00987F89"/>
    <w:rsid w:val="009A1372"/>
    <w:rsid w:val="009B5BEC"/>
    <w:rsid w:val="009C0BDF"/>
    <w:rsid w:val="009D0583"/>
    <w:rsid w:val="009D7FC0"/>
    <w:rsid w:val="009F4B72"/>
    <w:rsid w:val="00A01DB9"/>
    <w:rsid w:val="00A0207B"/>
    <w:rsid w:val="00A02D2D"/>
    <w:rsid w:val="00A305C6"/>
    <w:rsid w:val="00A4506A"/>
    <w:rsid w:val="00A54E3D"/>
    <w:rsid w:val="00A55AF1"/>
    <w:rsid w:val="00A61004"/>
    <w:rsid w:val="00A849ED"/>
    <w:rsid w:val="00A855C2"/>
    <w:rsid w:val="00A9148A"/>
    <w:rsid w:val="00AA198C"/>
    <w:rsid w:val="00AA489A"/>
    <w:rsid w:val="00AB2B1F"/>
    <w:rsid w:val="00AC2894"/>
    <w:rsid w:val="00AD3BAD"/>
    <w:rsid w:val="00AF4791"/>
    <w:rsid w:val="00B1431D"/>
    <w:rsid w:val="00B24EF7"/>
    <w:rsid w:val="00B32998"/>
    <w:rsid w:val="00B45F85"/>
    <w:rsid w:val="00B535BA"/>
    <w:rsid w:val="00B54993"/>
    <w:rsid w:val="00B67B77"/>
    <w:rsid w:val="00B94C20"/>
    <w:rsid w:val="00BA5049"/>
    <w:rsid w:val="00BB267D"/>
    <w:rsid w:val="00BB373E"/>
    <w:rsid w:val="00BC64B9"/>
    <w:rsid w:val="00BD179A"/>
    <w:rsid w:val="00BE249D"/>
    <w:rsid w:val="00BE5FF0"/>
    <w:rsid w:val="00C13BD4"/>
    <w:rsid w:val="00C2140B"/>
    <w:rsid w:val="00C40461"/>
    <w:rsid w:val="00C44E16"/>
    <w:rsid w:val="00C475F8"/>
    <w:rsid w:val="00C51818"/>
    <w:rsid w:val="00C54E5B"/>
    <w:rsid w:val="00C719E9"/>
    <w:rsid w:val="00C76237"/>
    <w:rsid w:val="00C92D19"/>
    <w:rsid w:val="00C959A9"/>
    <w:rsid w:val="00C973CF"/>
    <w:rsid w:val="00CA12FA"/>
    <w:rsid w:val="00CA143D"/>
    <w:rsid w:val="00CA598C"/>
    <w:rsid w:val="00CB2CA9"/>
    <w:rsid w:val="00CC2A5E"/>
    <w:rsid w:val="00CC7C70"/>
    <w:rsid w:val="00CF76E7"/>
    <w:rsid w:val="00D03C00"/>
    <w:rsid w:val="00D10430"/>
    <w:rsid w:val="00D14890"/>
    <w:rsid w:val="00D22D43"/>
    <w:rsid w:val="00D270F6"/>
    <w:rsid w:val="00D30CE5"/>
    <w:rsid w:val="00D66B14"/>
    <w:rsid w:val="00D76BB7"/>
    <w:rsid w:val="00D770C1"/>
    <w:rsid w:val="00D95CD0"/>
    <w:rsid w:val="00DB68DF"/>
    <w:rsid w:val="00DC31D7"/>
    <w:rsid w:val="00DE17F7"/>
    <w:rsid w:val="00DE3843"/>
    <w:rsid w:val="00DE4A94"/>
    <w:rsid w:val="00E03219"/>
    <w:rsid w:val="00E10065"/>
    <w:rsid w:val="00E15FAC"/>
    <w:rsid w:val="00E27F09"/>
    <w:rsid w:val="00E37600"/>
    <w:rsid w:val="00E42F13"/>
    <w:rsid w:val="00E4502C"/>
    <w:rsid w:val="00E52BE1"/>
    <w:rsid w:val="00E612CD"/>
    <w:rsid w:val="00E63ABB"/>
    <w:rsid w:val="00E63BD4"/>
    <w:rsid w:val="00E77969"/>
    <w:rsid w:val="00EA29E2"/>
    <w:rsid w:val="00EC6DE1"/>
    <w:rsid w:val="00EF4DCD"/>
    <w:rsid w:val="00F06E36"/>
    <w:rsid w:val="00F07B71"/>
    <w:rsid w:val="00F13519"/>
    <w:rsid w:val="00F14B6B"/>
    <w:rsid w:val="00F5172E"/>
    <w:rsid w:val="00F52F5F"/>
    <w:rsid w:val="00F53AA0"/>
    <w:rsid w:val="00F550C9"/>
    <w:rsid w:val="00F63AF2"/>
    <w:rsid w:val="00F732C8"/>
    <w:rsid w:val="00F83C2C"/>
    <w:rsid w:val="00F85FF7"/>
    <w:rsid w:val="00F86682"/>
    <w:rsid w:val="00FA67FF"/>
    <w:rsid w:val="00FA7147"/>
    <w:rsid w:val="00FB44B4"/>
    <w:rsid w:val="00FB63D7"/>
    <w:rsid w:val="00FC0F03"/>
    <w:rsid w:val="00FD2301"/>
    <w:rsid w:val="00FD3D8D"/>
    <w:rsid w:val="00FD7A49"/>
    <w:rsid w:val="00FE73E2"/>
    <w:rsid w:val="00FF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551135"/>
  <w15:chartTrackingRefBased/>
  <w15:docId w15:val="{08CF2AFC-F2EF-41C1-BF1D-305982A38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irce Light" w:eastAsiaTheme="minorHAnsi" w:hAnsi="Circe Light" w:cs="Times New Roman"/>
        <w:bCs/>
        <w:sz w:val="24"/>
        <w:szCs w:val="28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0A0E"/>
    <w:pPr>
      <w:spacing w:line="360" w:lineRule="auto"/>
      <w:jc w:val="left"/>
    </w:pPr>
    <w:rPr>
      <w:rFonts w:ascii="Gotham Pro Light" w:eastAsia="Times New Roman" w:hAnsi="Gotham Pro Light" w:cs="Gotham Pro Light"/>
      <w:bCs w:val="0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F5172E"/>
    <w:pPr>
      <w:keepNext/>
      <w:keepLines/>
      <w:numPr>
        <w:numId w:val="5"/>
      </w:numPr>
      <w:spacing w:before="360" w:after="240"/>
      <w:outlineLvl w:val="0"/>
    </w:pPr>
    <w:rPr>
      <w:rFonts w:ascii="Gotham Pro Medium" w:eastAsiaTheme="majorEastAsia" w:hAnsi="Gotham Pro Medium" w:cs="Gotham Pro Medium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522A4"/>
    <w:pPr>
      <w:numPr>
        <w:ilvl w:val="1"/>
      </w:numPr>
      <w:ind w:left="0" w:firstLine="0"/>
      <w:outlineLvl w:val="1"/>
    </w:pPr>
    <w:rPr>
      <w:sz w:val="28"/>
      <w:szCs w:val="34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6522A4"/>
    <w:pPr>
      <w:numPr>
        <w:ilvl w:val="2"/>
      </w:numPr>
      <w:spacing w:before="240" w:after="120"/>
      <w:ind w:left="851" w:hanging="851"/>
      <w:outlineLvl w:val="2"/>
    </w:pPr>
    <w:rPr>
      <w:sz w:val="24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F5172E"/>
    <w:pPr>
      <w:numPr>
        <w:ilvl w:val="3"/>
      </w:numPr>
      <w:spacing w:before="240" w:after="120"/>
      <w:ind w:left="993" w:hanging="993"/>
      <w:outlineLvl w:val="3"/>
    </w:pPr>
    <w:rPr>
      <w:rFonts w:ascii="Gotham Pro" w:hAnsi="Gotham Pro" w:cs="Gotham Pro"/>
      <w:sz w:val="24"/>
    </w:rPr>
  </w:style>
  <w:style w:type="paragraph" w:styleId="Heading5">
    <w:name w:val="heading 5"/>
    <w:basedOn w:val="Heading1"/>
    <w:next w:val="Normal"/>
    <w:link w:val="Heading5Char"/>
    <w:uiPriority w:val="9"/>
    <w:unhideWhenUsed/>
    <w:qFormat/>
    <w:rsid w:val="00F5172E"/>
    <w:pPr>
      <w:numPr>
        <w:ilvl w:val="4"/>
      </w:numPr>
      <w:spacing w:before="240" w:after="120"/>
      <w:ind w:left="1134" w:hanging="1134"/>
      <w:outlineLvl w:val="4"/>
    </w:pPr>
    <w:rPr>
      <w:rFonts w:ascii="Gotham Pro Light" w:hAnsi="Gotham Pro Light" w:cs="Gotham Pro Light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4E16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4E16"/>
    <w:rPr>
      <w:rFonts w:asciiTheme="minorHAnsi" w:eastAsia="Times New Roman" w:hAnsiTheme="minorHAnsi" w:cstheme="minorHAnsi"/>
      <w:bCs w:val="0"/>
      <w:szCs w:val="2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C44E1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4E16"/>
    <w:rPr>
      <w:rFonts w:asciiTheme="minorHAnsi" w:eastAsia="Times New Roman" w:hAnsiTheme="minorHAnsi" w:cstheme="minorHAnsi"/>
      <w:bCs w:val="0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rsid w:val="00F5172E"/>
    <w:rPr>
      <w:rFonts w:ascii="Gotham Pro Medium" w:eastAsiaTheme="majorEastAsia" w:hAnsi="Gotham Pro Medium" w:cs="Gotham Pro Medium"/>
      <w:bCs w:val="0"/>
      <w:sz w:val="32"/>
      <w:szCs w:val="32"/>
      <w:lang w:eastAsia="ru-RU"/>
    </w:rPr>
  </w:style>
  <w:style w:type="table" w:styleId="TableGrid">
    <w:name w:val="Table Grid"/>
    <w:basedOn w:val="TableNormal"/>
    <w:uiPriority w:val="39"/>
    <w:rsid w:val="00D148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Normal"/>
    <w:next w:val="Normal"/>
    <w:uiPriority w:val="39"/>
    <w:unhideWhenUsed/>
    <w:qFormat/>
    <w:rsid w:val="00CC2A5E"/>
    <w:pPr>
      <w:ind w:left="360"/>
      <w:jc w:val="center"/>
    </w:pPr>
    <w:rPr>
      <w:rFonts w:ascii="Circe" w:hAnsi="Circe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9467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E039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467C1"/>
    <w:pPr>
      <w:spacing w:after="100" w:line="259" w:lineRule="auto"/>
      <w:ind w:left="220"/>
    </w:pPr>
    <w:rPr>
      <w:rFonts w:eastAsiaTheme="minorEastAsia" w:cs="Times New Roman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467C1"/>
    <w:pPr>
      <w:spacing w:after="100" w:line="259" w:lineRule="auto"/>
      <w:ind w:left="440"/>
    </w:pPr>
    <w:rPr>
      <w:rFonts w:eastAsiaTheme="minorEastAsia" w:cs="Times New Roman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6522A4"/>
    <w:rPr>
      <w:rFonts w:ascii="Circe Bold" w:eastAsiaTheme="majorEastAsia" w:hAnsi="Circe Bold" w:cs="Tahoma"/>
      <w:bCs w:val="0"/>
      <w:sz w:val="28"/>
      <w:szCs w:val="34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6522A4"/>
    <w:rPr>
      <w:rFonts w:ascii="Circe Bold" w:eastAsiaTheme="majorEastAsia" w:hAnsi="Circe Bold" w:cs="Tahoma"/>
      <w:bCs w:val="0"/>
      <w:szCs w:val="32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F5172E"/>
    <w:rPr>
      <w:rFonts w:ascii="Gotham Pro" w:eastAsiaTheme="majorEastAsia" w:hAnsi="Gotham Pro" w:cs="Gotham Pro"/>
      <w:bCs w:val="0"/>
      <w:szCs w:val="32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F5172E"/>
    <w:rPr>
      <w:rFonts w:ascii="Gotham Pro Light" w:eastAsiaTheme="majorEastAsia" w:hAnsi="Gotham Pro Light" w:cs="Gotham Pro Light"/>
      <w:bCs w:val="0"/>
      <w:szCs w:val="32"/>
      <w:lang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6B7A4C"/>
    <w:pPr>
      <w:ind w:firstLine="720"/>
      <w:contextualSpacing/>
    </w:pPr>
  </w:style>
  <w:style w:type="paragraph" w:styleId="NoSpacing">
    <w:name w:val="No Spacing"/>
    <w:link w:val="NoSpacingChar"/>
    <w:uiPriority w:val="1"/>
    <w:qFormat/>
    <w:rsid w:val="002C0A0E"/>
    <w:pPr>
      <w:jc w:val="left"/>
    </w:pPr>
    <w:rPr>
      <w:rFonts w:ascii="Gotham Pro Light" w:eastAsia="Times New Roman" w:hAnsi="Gotham Pro Light" w:cs="Gotham Pro Light"/>
      <w:szCs w:val="20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765CFE"/>
    <w:pPr>
      <w:keepNext/>
      <w:spacing w:before="240"/>
    </w:pPr>
    <w:rPr>
      <w:i/>
      <w:iCs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467C1"/>
    <w:pPr>
      <w:spacing w:after="100"/>
      <w:ind w:left="19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25317F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5317F"/>
    <w:rPr>
      <w:rFonts w:asciiTheme="minorHAnsi" w:eastAsia="Times New Roman" w:hAnsiTheme="minorHAnsi" w:cstheme="minorHAnsi"/>
      <w:bCs w:val="0"/>
      <w:sz w:val="20"/>
      <w:szCs w:val="20"/>
      <w:lang w:eastAsia="ru-RU"/>
    </w:rPr>
  </w:style>
  <w:style w:type="character" w:styleId="EndnoteReference">
    <w:name w:val="endnote reference"/>
    <w:basedOn w:val="DefaultParagraphFont"/>
    <w:uiPriority w:val="99"/>
    <w:semiHidden/>
    <w:unhideWhenUsed/>
    <w:rsid w:val="0025317F"/>
    <w:rPr>
      <w:vertAlign w:val="superscript"/>
    </w:rPr>
  </w:style>
  <w:style w:type="paragraph" w:styleId="TOC4">
    <w:name w:val="toc 4"/>
    <w:basedOn w:val="Normal"/>
    <w:next w:val="Normal"/>
    <w:autoRedefine/>
    <w:uiPriority w:val="39"/>
    <w:unhideWhenUsed/>
    <w:rsid w:val="00E52BE1"/>
    <w:pPr>
      <w:spacing w:after="100"/>
      <w:ind w:left="840"/>
    </w:pPr>
  </w:style>
  <w:style w:type="paragraph" w:styleId="TOC5">
    <w:name w:val="toc 5"/>
    <w:basedOn w:val="Normal"/>
    <w:next w:val="Normal"/>
    <w:autoRedefine/>
    <w:uiPriority w:val="39"/>
    <w:unhideWhenUsed/>
    <w:rsid w:val="00E52BE1"/>
    <w:pPr>
      <w:spacing w:after="100"/>
      <w:ind w:left="1120"/>
    </w:pPr>
  </w:style>
  <w:style w:type="paragraph" w:styleId="Title">
    <w:name w:val="Title"/>
    <w:basedOn w:val="Normal"/>
    <w:next w:val="Normal"/>
    <w:link w:val="TitleChar"/>
    <w:uiPriority w:val="10"/>
    <w:qFormat/>
    <w:rsid w:val="00E27F09"/>
    <w:pPr>
      <w:contextualSpacing/>
      <w:jc w:val="center"/>
    </w:pPr>
    <w:rPr>
      <w:rFonts w:ascii="Tahoma" w:eastAsiaTheme="majorEastAsia" w:hAnsi="Tahoma" w:cs="Tahoma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F09"/>
    <w:rPr>
      <w:rFonts w:ascii="Tahoma" w:eastAsiaTheme="majorEastAsia" w:hAnsi="Tahoma" w:cs="Tahoma"/>
      <w:bCs w:val="0"/>
      <w:spacing w:val="-10"/>
      <w:kern w:val="28"/>
      <w:sz w:val="48"/>
      <w:szCs w:val="56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F09"/>
    <w:pPr>
      <w:jc w:val="center"/>
    </w:pPr>
    <w:rPr>
      <w:rFonts w:ascii="Tahoma" w:hAnsi="Tahoma" w:cs="Tahoma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E27F09"/>
    <w:rPr>
      <w:rFonts w:ascii="Tahoma" w:eastAsia="Times New Roman" w:hAnsi="Tahoma" w:cs="Tahoma"/>
      <w:bCs w:val="0"/>
      <w:sz w:val="36"/>
      <w:szCs w:val="20"/>
      <w:lang w:eastAsia="ru-RU"/>
    </w:rPr>
  </w:style>
  <w:style w:type="table" w:styleId="LightList-Accent3">
    <w:name w:val="Light List Accent 3"/>
    <w:basedOn w:val="TableNormal"/>
    <w:uiPriority w:val="61"/>
    <w:rsid w:val="00450CB1"/>
    <w:pPr>
      <w:jc w:val="left"/>
    </w:pPr>
    <w:rPr>
      <w:rFonts w:asciiTheme="minorHAnsi" w:eastAsiaTheme="minorEastAsia" w:hAnsiTheme="minorHAnsi" w:cstheme="minorBidi"/>
      <w:bCs w:val="0"/>
      <w:sz w:val="22"/>
      <w:szCs w:val="22"/>
      <w:lang w:eastAsia="ru-RU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numbering" w:customStyle="1" w:styleId="1">
    <w:name w:val="Стиль1"/>
    <w:uiPriority w:val="99"/>
    <w:rsid w:val="00C973CF"/>
    <w:pPr>
      <w:numPr>
        <w:numId w:val="13"/>
      </w:numPr>
    </w:pPr>
  </w:style>
  <w:style w:type="numbering" w:customStyle="1" w:styleId="2">
    <w:name w:val="Стиль2"/>
    <w:uiPriority w:val="99"/>
    <w:rsid w:val="005251E1"/>
    <w:pPr>
      <w:numPr>
        <w:numId w:val="15"/>
      </w:numPr>
    </w:pPr>
  </w:style>
  <w:style w:type="paragraph" w:customStyle="1" w:styleId="a0">
    <w:name w:val="Марк. список"/>
    <w:basedOn w:val="ListParagraph"/>
    <w:link w:val="a1"/>
    <w:qFormat/>
    <w:rsid w:val="00F5172E"/>
    <w:pPr>
      <w:numPr>
        <w:numId w:val="29"/>
      </w:numPr>
      <w:ind w:left="568" w:hanging="284"/>
      <w:jc w:val="both"/>
    </w:pPr>
  </w:style>
  <w:style w:type="paragraph" w:customStyle="1" w:styleId="a">
    <w:name w:val="Нум. список"/>
    <w:basedOn w:val="a0"/>
    <w:link w:val="a2"/>
    <w:qFormat/>
    <w:rsid w:val="002C0A0E"/>
    <w:pPr>
      <w:numPr>
        <w:numId w:val="28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1370F"/>
    <w:rPr>
      <w:rFonts w:asciiTheme="minorHAnsi" w:eastAsia="Times New Roman" w:hAnsiTheme="minorHAnsi" w:cstheme="minorHAnsi"/>
      <w:bCs w:val="0"/>
      <w:sz w:val="22"/>
      <w:szCs w:val="20"/>
      <w:lang w:eastAsia="ru-RU"/>
    </w:rPr>
  </w:style>
  <w:style w:type="character" w:customStyle="1" w:styleId="a1">
    <w:name w:val="Марк. список Знак"/>
    <w:basedOn w:val="ListParagraphChar"/>
    <w:link w:val="a0"/>
    <w:rsid w:val="00F5172E"/>
    <w:rPr>
      <w:rFonts w:ascii="Gotham Pro Light" w:eastAsia="Times New Roman" w:hAnsi="Gotham Pro Light" w:cs="Gotham Pro Light"/>
      <w:bCs w:val="0"/>
      <w:sz w:val="22"/>
      <w:szCs w:val="24"/>
      <w:lang w:eastAsia="ru-RU"/>
    </w:rPr>
  </w:style>
  <w:style w:type="character" w:customStyle="1" w:styleId="a2">
    <w:name w:val="Нум. список Знак"/>
    <w:basedOn w:val="a1"/>
    <w:link w:val="a"/>
    <w:rsid w:val="002C0A0E"/>
    <w:rPr>
      <w:rFonts w:ascii="Gotham Pro Light" w:eastAsia="Times New Roman" w:hAnsi="Gotham Pro Light" w:cs="Gotham Pro Light"/>
      <w:bCs w:val="0"/>
      <w:sz w:val="22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652249"/>
    <w:rPr>
      <w:color w:val="808080"/>
    </w:rPr>
  </w:style>
  <w:style w:type="character" w:customStyle="1" w:styleId="NoSpacingChar">
    <w:name w:val="No Spacing Char"/>
    <w:basedOn w:val="DefaultParagraphFont"/>
    <w:link w:val="NoSpacing"/>
    <w:uiPriority w:val="1"/>
    <w:rsid w:val="002C0A0E"/>
    <w:rPr>
      <w:rFonts w:ascii="Gotham Pro Light" w:eastAsia="Times New Roman" w:hAnsi="Gotham Pro Light" w:cs="Gotham Pro Light"/>
      <w:szCs w:val="20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18114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4B9"/>
    <w:pPr>
      <w:spacing w:line="240" w:lineRule="auto"/>
    </w:pPr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4B9"/>
    <w:rPr>
      <w:rFonts w:ascii="Segoe UI" w:hAnsi="Segoe UI" w:cs="Segoe UI"/>
      <w:bCs w:val="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C64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64B9"/>
    <w:pPr>
      <w:spacing w:after="160" w:line="240" w:lineRule="auto"/>
    </w:pPr>
    <w:rPr>
      <w:rFonts w:ascii="Arial" w:eastAsiaTheme="minorHAnsi" w:hAnsi="Arial" w:cs="Arial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64B9"/>
    <w:rPr>
      <w:rFonts w:ascii="Arial" w:hAnsi="Arial" w:cs="Arial"/>
      <w:bCs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64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64B9"/>
    <w:rPr>
      <w:rFonts w:ascii="Arial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6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khov.d@docsvision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1056;&#1072;&#1079;&#1088;&#1072;&#1073;&#1086;&#1090;&#1082;&#1072;%20&#1076;&#1086;&#1082;&#1091;&#1084;&#1077;&#1085;&#1090;&#1086;&#1074;\0_&#1052;&#1072;&#1090;&#1077;&#1088;&#1080;&#1072;&#1083;&#1099;\&#1064;&#1072;&#1073;&#1083;&#1086;&#1085;%20&#1076;&#1086;&#1082;&#1091;&#1084;&#1077;&#1085;&#1090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C422D-B045-47B4-8437-88350ACBA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документа.dotx</Template>
  <TotalTime>0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о степени удовлетворенности пользователей технической поддержки продукта Docsvision за 4 квартал 2018 года</vt:lpstr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о степени удовлетворенности пользователей технической поддержки продукта Docsvision за 4 квартал 2018 года</dc:title>
  <dc:subject>Код документа</dc:subject>
  <dc:creator>Nefedov.V</dc:creator>
  <cp:keywords/>
  <dc:description/>
  <cp:lastModifiedBy>Elkhov.D</cp:lastModifiedBy>
  <cp:revision>3</cp:revision>
  <dcterms:created xsi:type="dcterms:W3CDTF">2019-01-30T11:52:00Z</dcterms:created>
  <dcterms:modified xsi:type="dcterms:W3CDTF">2019-01-30T12:28:00Z</dcterms:modified>
</cp:coreProperties>
</file>